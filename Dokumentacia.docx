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D0459B9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AF2D3D1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60B4C8F3" w14:textId="77777777" w:rsidR="009A0BB5" w:rsidRDefault="009A0BB5" w:rsidP="001552D5">
          <w:pPr>
            <w:jc w:val="center"/>
          </w:pPr>
        </w:p>
        <w:p w14:paraId="128DEBD2" w14:textId="77777777" w:rsidR="009A0BB5" w:rsidRDefault="009A0BB5" w:rsidP="001552D5">
          <w:pPr>
            <w:jc w:val="center"/>
          </w:pPr>
        </w:p>
        <w:p w14:paraId="699C8D16" w14:textId="77777777" w:rsidR="009A0BB5" w:rsidRDefault="009A0BB5" w:rsidP="001552D5">
          <w:pPr>
            <w:jc w:val="center"/>
          </w:pPr>
        </w:p>
        <w:p w14:paraId="35DD6EDE" w14:textId="77777777" w:rsidR="009A0BB5" w:rsidRDefault="009A0BB5" w:rsidP="001552D5">
          <w:pPr>
            <w:jc w:val="center"/>
          </w:pPr>
        </w:p>
        <w:p w14:paraId="0AF30761" w14:textId="77777777" w:rsidR="009A0BB5" w:rsidRDefault="009A0BB5" w:rsidP="001552D5">
          <w:pPr>
            <w:jc w:val="center"/>
          </w:pPr>
        </w:p>
        <w:p w14:paraId="286EC7B7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3CF08927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5C331A2C" w14:textId="5A5E7AE1" w:rsidR="009A0BB5" w:rsidRDefault="009A0BB5" w:rsidP="00E81F3F">
          <w:pPr>
            <w:rPr>
              <w:sz w:val="36"/>
              <w:szCs w:val="36"/>
            </w:rPr>
          </w:pPr>
        </w:p>
        <w:p w14:paraId="05E33CA2" w14:textId="48C63729" w:rsid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sz w:val="36"/>
              <w:szCs w:val="36"/>
            </w:rPr>
            <w:t>SEMSTR</w:t>
          </w:r>
          <w:r>
            <w:rPr>
              <w:sz w:val="36"/>
              <w:szCs w:val="36"/>
              <w:lang w:val="sk-SK"/>
            </w:rPr>
            <w:t>ÁLNY PROJEKT – ELEKTRONICKÝ OBCHOD</w:t>
          </w:r>
        </w:p>
        <w:p w14:paraId="773EE9C5" w14:textId="4C9C0282" w:rsidR="00E81F3F" w:rsidRPr="00E81F3F" w:rsidRDefault="00E81F3F" w:rsidP="001552D5">
          <w:pPr>
            <w:jc w:val="center"/>
            <w:rPr>
              <w:sz w:val="36"/>
              <w:szCs w:val="36"/>
              <w:lang w:val="sk-SK"/>
            </w:rPr>
          </w:pPr>
          <w:r>
            <w:rPr>
              <w:b/>
              <w:bCs/>
              <w:sz w:val="36"/>
              <w:szCs w:val="36"/>
            </w:rPr>
            <w:t>Dokumentácia</w:t>
          </w:r>
        </w:p>
        <w:p w14:paraId="5BF73D6C" w14:textId="1D3CBF60" w:rsidR="009A0BB5" w:rsidRPr="00FB3F4B" w:rsidRDefault="00E81F3F" w:rsidP="001552D5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ZÁKLADY WEBOVÝCH TECHNOLÓGIÍ</w:t>
          </w:r>
        </w:p>
        <w:p w14:paraId="0528086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6BD7C68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4FE78108" w14:textId="77777777" w:rsidR="009A0BB5" w:rsidRDefault="009A0BB5" w:rsidP="000140E6">
          <w:pPr>
            <w:rPr>
              <w:sz w:val="44"/>
              <w:szCs w:val="44"/>
            </w:rPr>
          </w:pPr>
        </w:p>
        <w:p w14:paraId="7F4DEA0B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6B18958A" w14:textId="0FEBCE6F" w:rsidR="009A0BB5" w:rsidRPr="000140E6" w:rsidRDefault="009A0BB5" w:rsidP="000140E6">
          <w:pPr>
            <w:jc w:val="center"/>
            <w:rPr>
              <w:sz w:val="32"/>
              <w:szCs w:val="32"/>
            </w:rPr>
          </w:pPr>
        </w:p>
        <w:p w14:paraId="3B9324B1" w14:textId="645B310B" w:rsid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</w:rPr>
            <w:t>Mat</w:t>
          </w:r>
          <w:r>
            <w:rPr>
              <w:sz w:val="28"/>
              <w:szCs w:val="28"/>
              <w:lang w:val="sk-SK"/>
            </w:rPr>
            <w:t>úš Baran</w:t>
          </w:r>
        </w:p>
        <w:p w14:paraId="19756018" w14:textId="4C06B0EC" w:rsidR="00E81F3F" w:rsidRPr="00E81F3F" w:rsidRDefault="00E81F3F" w:rsidP="001552D5">
          <w:pPr>
            <w:jc w:val="right"/>
            <w:rPr>
              <w:sz w:val="28"/>
              <w:szCs w:val="28"/>
              <w:lang w:val="sk-SK"/>
            </w:rPr>
          </w:pPr>
          <w:r>
            <w:rPr>
              <w:sz w:val="28"/>
              <w:szCs w:val="28"/>
              <w:lang w:val="sk-SK"/>
            </w:rPr>
            <w:t xml:space="preserve">ID: </w:t>
          </w:r>
          <w:r w:rsidR="005B1B69" w:rsidRPr="005B1B69">
            <w:rPr>
              <w:sz w:val="28"/>
              <w:szCs w:val="28"/>
              <w:lang w:val="sk-SK"/>
            </w:rPr>
            <w:t>102852</w:t>
          </w:r>
        </w:p>
        <w:p w14:paraId="292DBE8E" w14:textId="60C6896E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5AF404F5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5E6F0DC2" w14:textId="7C092A2C" w:rsidR="00F56763" w:rsidRPr="00D72191" w:rsidRDefault="0040533B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TIME \@ "d. M. yyyy" </w:instrText>
          </w:r>
          <w:r>
            <w:rPr>
              <w:sz w:val="28"/>
              <w:szCs w:val="28"/>
            </w:rPr>
            <w:fldChar w:fldCharType="separate"/>
          </w:r>
          <w:r w:rsidR="00491E11">
            <w:rPr>
              <w:noProof/>
              <w:sz w:val="28"/>
              <w:szCs w:val="28"/>
            </w:rPr>
            <w:t>4. 12. 2021</w:t>
          </w:r>
          <w:r>
            <w:rPr>
              <w:sz w:val="28"/>
              <w:szCs w:val="28"/>
            </w:rPr>
            <w:fldChar w:fldCharType="end"/>
          </w:r>
        </w:p>
      </w:sdtContent>
    </w:sdt>
    <w:p w14:paraId="692A190D" w14:textId="73354DC5" w:rsidR="00EB5235" w:rsidRDefault="005B1B69" w:rsidP="003D5D90">
      <w:pPr>
        <w:pStyle w:val="Nadpis1"/>
      </w:pPr>
      <w:r>
        <w:lastRenderedPageBreak/>
        <w:t>ZADANIE</w:t>
      </w:r>
    </w:p>
    <w:p w14:paraId="47D8FA65" w14:textId="5EF56D4F" w:rsidR="004C4E6D" w:rsidRDefault="004C4E6D" w:rsidP="003D5D90"/>
    <w:p w14:paraId="086F5B86" w14:textId="77C9984D" w:rsidR="005B1B69" w:rsidRDefault="005B1B69" w:rsidP="003D5D90">
      <w:r w:rsidRPr="005B1B69">
        <w:t>Vytvorte webovú aplikáciu - eshop, ktorá komplexne rieši nižšie definované prípady použitia vo vami zvolenej doméne (</w:t>
      </w:r>
      <w:r w:rsidR="00491E11">
        <w:t>autosúčiastky a náhradné diely</w:t>
      </w:r>
      <w:r w:rsidRPr="005B1B69">
        <w:t>). Presný rozsah a konkretizáciu prípadov použitia si dohodnete s Vašim cvičiacim na cvičení.</w:t>
      </w:r>
    </w:p>
    <w:p w14:paraId="52431DA7" w14:textId="77777777" w:rsidR="00291BBD" w:rsidRDefault="00291BBD" w:rsidP="003D5D90">
      <w:pPr>
        <w:pStyle w:val="Text"/>
      </w:pPr>
    </w:p>
    <w:p w14:paraId="73D58441" w14:textId="5A12E012" w:rsidR="0064718C" w:rsidRDefault="008174AC" w:rsidP="003D5D90">
      <w:pPr>
        <w:pStyle w:val="Nadpis1"/>
      </w:pPr>
      <w:r>
        <w:t>DÁTOVÝ MODEL</w:t>
      </w:r>
    </w:p>
    <w:p w14:paraId="092C1C3E" w14:textId="19FE3865" w:rsidR="00C33EBC" w:rsidRDefault="00C33EBC" w:rsidP="00E81F3F"/>
    <w:p w14:paraId="727E9A78" w14:textId="104A04F0" w:rsidR="003E538E" w:rsidRDefault="003E538E" w:rsidP="00E81F3F">
      <w:r>
        <w:rPr>
          <w:noProof/>
        </w:rPr>
        <w:drawing>
          <wp:inline distT="0" distB="0" distL="0" distR="0" wp14:anchorId="02AC2D5A" wp14:editId="5E45735E">
            <wp:extent cx="5943600" cy="32543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77777777" w:rsidR="003E538E" w:rsidRDefault="003E538E" w:rsidP="00E81F3F"/>
    <w:p w14:paraId="260151A2" w14:textId="77777777" w:rsidR="00801878" w:rsidRDefault="001C7E1C" w:rsidP="00E81F3F">
      <w:pPr>
        <w:rPr>
          <w:lang w:val="sk-SK"/>
        </w:rPr>
      </w:pPr>
      <w:r>
        <w:t>Zmen</w:t>
      </w:r>
      <w:r w:rsidR="003E538E">
        <w:rPr>
          <w:lang w:val="sk-SK"/>
        </w:rPr>
        <w:t xml:space="preserve">y oproti </w:t>
      </w:r>
      <w:r w:rsidR="00801878">
        <w:rPr>
          <w:lang w:val="sk-SK"/>
        </w:rPr>
        <w:t>pôvodnému návrhu:</w:t>
      </w:r>
    </w:p>
    <w:p w14:paraId="1543E7A2" w14:textId="2662595A" w:rsidR="0099688D" w:rsidRPr="00730A20" w:rsidRDefault="00801878" w:rsidP="00801878">
      <w:pPr>
        <w:ind w:firstLine="708"/>
        <w:rPr>
          <w:lang w:val="sk-SK"/>
        </w:rPr>
      </w:pPr>
      <w:r>
        <w:t xml:space="preserve">V tabuľke items </w:t>
      </w:r>
      <w:r w:rsidR="00491E11">
        <w:t xml:space="preserve">sme </w:t>
      </w:r>
      <w:r>
        <w:t>namiesto používani</w:t>
      </w:r>
      <w:r w:rsidR="00491E11">
        <w:t>a</w:t>
      </w:r>
      <w:r>
        <w:t xml:space="preserve"> price a sale zaviedl</w:t>
      </w:r>
      <w:r w:rsidR="00491E11">
        <w:t>i</w:t>
      </w:r>
      <w:r>
        <w:t xml:space="preserve"> nový syst</w:t>
      </w:r>
      <w:r w:rsidR="00491E11">
        <w:t>é</w:t>
      </w:r>
      <w:r>
        <w:t>m</w:t>
      </w:r>
      <w:r w:rsidR="004B5537">
        <w:t xml:space="preserve">, new_price a old_price. </w:t>
      </w:r>
      <w:r w:rsidR="00730A20">
        <w:t>V</w:t>
      </w:r>
      <w:r w:rsidR="00730A20">
        <w:rPr>
          <w:lang w:val="sk-SK"/>
        </w:rPr>
        <w:t xml:space="preserve">ďaka tejto zmene sme nemuseli počítať novú cenu po zľave na viacerých miestach, ale použijeme priamo new_price (po zľave). </w:t>
      </w:r>
    </w:p>
    <w:p w14:paraId="671AD72F" w14:textId="5EFA614B" w:rsidR="00155D13" w:rsidRDefault="00882AF2" w:rsidP="00E81F3F">
      <w:r>
        <w:t>V tejto tabuľke sme ďalej vymazali aj riadky s odkazmi na obrázky produktov. Namiesto toho sme zaviedl</w:t>
      </w:r>
      <w:r w:rsidR="00491E11">
        <w:t>i</w:t>
      </w:r>
      <w:r>
        <w:t xml:space="preserve"> nový </w:t>
      </w:r>
      <w:r w:rsidRPr="00491E11">
        <w:rPr>
          <w:lang w:val="sk-SK"/>
        </w:rPr>
        <w:t>syst</w:t>
      </w:r>
      <w:r w:rsidR="00491E11" w:rsidRPr="00491E11">
        <w:rPr>
          <w:lang w:val="sk-SK"/>
        </w:rPr>
        <w:t>é</w:t>
      </w:r>
      <w:r w:rsidRPr="00491E11">
        <w:rPr>
          <w:lang w:val="sk-SK"/>
        </w:rPr>
        <w:t>m</w:t>
      </w:r>
      <w:r>
        <w:t xml:space="preserve">, kde sú obrázky rozdelené podľa rozlíšenia do príslušných </w:t>
      </w:r>
      <w:r w:rsidR="00D254A2">
        <w:t>priečinkov, a sú uložené s prislúchajúcim ID produktu. Vďaka tomuto už nepotrebujeme mať záznam o tom, kde sa daný obrázok nachádza.</w:t>
      </w:r>
    </w:p>
    <w:p w14:paraId="60118837" w14:textId="40DC3942" w:rsidR="00D254A2" w:rsidRDefault="00D254A2" w:rsidP="00E81F3F">
      <w:r>
        <w:lastRenderedPageBreak/>
        <w:tab/>
        <w:t>V tabuľke categor</w:t>
      </w:r>
      <w:r w:rsidR="00E91295">
        <w:t>ies</w:t>
      </w:r>
      <w:r>
        <w:t xml:space="preserve"> sme </w:t>
      </w:r>
      <w:r w:rsidR="00E91295">
        <w:t>vymazali odkaz na obrázok, a namiesto toho sme nechali obrázky len hlavným kategóriám, a ostatné majú len názov.</w:t>
      </w:r>
      <w:r w:rsidR="005C5BA1">
        <w:t xml:space="preserve"> Ďalej sme vymazali </w:t>
      </w:r>
      <w:r w:rsidR="00732AC4">
        <w:t>riadok filter_json, ktorý mal udržiavať filtre prislúchajúce danej kategórii, a namiesto toho sme použili globálne filtre.</w:t>
      </w:r>
    </w:p>
    <w:p w14:paraId="57F4BA71" w14:textId="4E01AD05" w:rsidR="00155D13" w:rsidRDefault="00732AC4" w:rsidP="00E81F3F">
      <w:r>
        <w:tab/>
        <w:t>Vytvorili sme novú tabuľku filters, ktorá obsahuje záznamy o všetkých filtroch, ktoré môžu byť aplikované na predmety.</w:t>
      </w:r>
      <w:r w:rsidR="002A69A8">
        <w:t xml:space="preserve"> V </w:t>
      </w:r>
      <w:r w:rsidR="002A69A8" w:rsidRPr="00CD154D">
        <w:rPr>
          <w:highlight w:val="cyan"/>
        </w:rPr>
        <w:t xml:space="preserve">stĺpci </w:t>
      </w:r>
      <w:r w:rsidR="00491E11" w:rsidRPr="00CD154D">
        <w:rPr>
          <w:highlight w:val="cyan"/>
        </w:rPr>
        <w:t>name sú názvy filtrov a</w:t>
      </w:r>
      <w:r w:rsidR="00491E11">
        <w:t xml:space="preserve"> v stĺpci </w:t>
      </w:r>
      <w:r w:rsidR="002A69A8">
        <w:t>values (text) sú</w:t>
      </w:r>
      <w:r w:rsidR="00491E11">
        <w:t xml:space="preserve"> ich</w:t>
      </w:r>
      <w:r w:rsidR="002A69A8">
        <w:t xml:space="preserve"> hodnoty</w:t>
      </w:r>
      <w:r w:rsidR="00491E11">
        <w:t>,</w:t>
      </w:r>
      <w:r w:rsidR="002A69A8">
        <w:t xml:space="preserve"> oddelené bodkočiarkou.</w:t>
      </w:r>
    </w:p>
    <w:p w14:paraId="503400DC" w14:textId="77777777" w:rsidR="007A4568" w:rsidRDefault="007A4568" w:rsidP="00E81F3F"/>
    <w:p w14:paraId="23F3DFA9" w14:textId="50C0C689" w:rsidR="007A4568" w:rsidRDefault="007A4568" w:rsidP="007A4568">
      <w:pPr>
        <w:pStyle w:val="Nadpis2"/>
        <w:rPr>
          <w:lang w:val="sk-SK"/>
        </w:rPr>
      </w:pPr>
      <w:r>
        <w:rPr>
          <w:lang w:val="sk-SK"/>
        </w:rPr>
        <w:t>Možné vylepšenia:</w:t>
      </w:r>
    </w:p>
    <w:p w14:paraId="61CBBBF5" w14:textId="77777777" w:rsidR="007A4568" w:rsidRDefault="007A4568" w:rsidP="007A4568">
      <w:pPr>
        <w:rPr>
          <w:lang w:val="sk-SK"/>
        </w:rPr>
      </w:pPr>
    </w:p>
    <w:p w14:paraId="1219EA89" w14:textId="31FEEDB5" w:rsidR="007A4568" w:rsidRPr="007A4568" w:rsidRDefault="007A4568" w:rsidP="007A4568">
      <w:pPr>
        <w:rPr>
          <w:lang w:val="sk-SK"/>
        </w:rPr>
      </w:pPr>
      <w:r>
        <w:rPr>
          <w:lang w:val="sk-SK"/>
        </w:rPr>
        <w:t xml:space="preserve">Namiesto použitia shipping_type a payment_type typu varchar by bolo lepšie vytvoriť novú tabuľku, ktorá by obsahovala všetky možné typy platieb a druhú, ktorá by obsahovala typy dopravy. Ďalej by tu boli zapísané ich názvy a tiež </w:t>
      </w:r>
      <w:r w:rsidR="00BB14E2">
        <w:rPr>
          <w:lang w:val="sk-SK"/>
        </w:rPr>
        <w:t>cena, a v tabuľke orders by sme namiesto textu použili odkaz na tieto dve nové tabuľky.</w:t>
      </w:r>
    </w:p>
    <w:p w14:paraId="7D57239A" w14:textId="77777777" w:rsidR="0027111D" w:rsidRDefault="0027111D" w:rsidP="00E81F3F">
      <w:pPr>
        <w:rPr>
          <w:lang w:val="sk-SK"/>
        </w:rPr>
      </w:pPr>
    </w:p>
    <w:p w14:paraId="2BD1F4DD" w14:textId="433D8B45" w:rsidR="0027111D" w:rsidRDefault="00C2078C" w:rsidP="00C2078C">
      <w:pPr>
        <w:pStyle w:val="Nadpis1"/>
        <w:rPr>
          <w:lang w:val="sk-SK"/>
        </w:rPr>
      </w:pPr>
      <w:r>
        <w:rPr>
          <w:lang w:val="sk-SK"/>
        </w:rPr>
        <w:t>NÁVRHOVÉ ROZHODNUTIA</w:t>
      </w:r>
    </w:p>
    <w:p w14:paraId="50AACB9D" w14:textId="77777777" w:rsidR="00C2078C" w:rsidRDefault="00C2078C" w:rsidP="00C2078C">
      <w:pPr>
        <w:rPr>
          <w:lang w:val="sk-SK"/>
        </w:rPr>
      </w:pPr>
    </w:p>
    <w:p w14:paraId="3F55F4CA" w14:textId="62937F12" w:rsidR="00C2078C" w:rsidRDefault="00C2078C" w:rsidP="00C2078C">
      <w:pPr>
        <w:rPr>
          <w:lang w:val="sk-SK"/>
        </w:rPr>
      </w:pPr>
      <w:r>
        <w:rPr>
          <w:lang w:val="sk-SK"/>
        </w:rPr>
        <w:t>Využili sme viacero externých knižníc:</w:t>
      </w:r>
    </w:p>
    <w:p w14:paraId="4C935175" w14:textId="30C08ADB" w:rsidR="00C2078C" w:rsidRDefault="00A619C8" w:rsidP="00C2078C">
      <w:pPr>
        <w:rPr>
          <w:lang w:val="sk-SK"/>
        </w:rPr>
      </w:pPr>
      <w:r>
        <w:rPr>
          <w:lang w:val="sk-SK"/>
        </w:rPr>
        <w:tab/>
        <w:t>doctrine</w:t>
      </w:r>
      <w:r>
        <w:t xml:space="preserve">/dbal – </w:t>
      </w:r>
      <w:r>
        <w:rPr>
          <w:lang w:val="sk-SK"/>
        </w:rPr>
        <w:t>potrebovali sme premenovať  stĺpce v databáze</w:t>
      </w:r>
    </w:p>
    <w:p w14:paraId="2701C741" w14:textId="39BC6EE8" w:rsidR="00A619C8" w:rsidRPr="00154BE2" w:rsidRDefault="00A619C8" w:rsidP="00C2078C">
      <w:pPr>
        <w:rPr>
          <w:highlight w:val="yellow"/>
        </w:rPr>
      </w:pPr>
      <w:r w:rsidRPr="00154BE2">
        <w:rPr>
          <w:lang w:val="sk-SK"/>
        </w:rPr>
        <w:tab/>
      </w:r>
      <w:r w:rsidR="00154BE2" w:rsidRPr="00154BE2">
        <w:rPr>
          <w:highlight w:val="yellow"/>
          <w:lang w:val="sk-SK"/>
        </w:rPr>
        <w:t>guzzlehttp</w:t>
      </w:r>
      <w:r w:rsidR="00154BE2" w:rsidRPr="00154BE2">
        <w:rPr>
          <w:highlight w:val="yellow"/>
        </w:rPr>
        <w:t>/guzzle – TODO</w:t>
      </w:r>
    </w:p>
    <w:p w14:paraId="04D75B58" w14:textId="3A530E8C" w:rsidR="00154BE2" w:rsidRDefault="00154BE2" w:rsidP="00491E11">
      <w:r w:rsidRPr="00154BE2">
        <w:rPr>
          <w:highlight w:val="yellow"/>
        </w:rPr>
        <w:tab/>
        <w:t>intervention/image – aby sme mohli zmeniť rozlíšenie obrázku</w:t>
      </w:r>
      <w:r w:rsidR="00491E11" w:rsidRPr="00CD154D">
        <w:rPr>
          <w:highlight w:val="cyan"/>
        </w:rPr>
        <w:t>, ktorý používateľ zadá pri vytváraní alebo úprave produktu</w:t>
      </w:r>
    </w:p>
    <w:p w14:paraId="52DB30A7" w14:textId="77777777" w:rsidR="00154BE2" w:rsidRDefault="00154BE2" w:rsidP="00C2078C"/>
    <w:p w14:paraId="1F476131" w14:textId="7224692F" w:rsidR="00191B3E" w:rsidRDefault="006F61B8" w:rsidP="00C2078C">
      <w:pPr>
        <w:rPr>
          <w:lang w:val="sk-SK"/>
        </w:rPr>
      </w:pPr>
      <w:r>
        <w:rPr>
          <w:lang w:val="sk-SK"/>
        </w:rPr>
        <w:t xml:space="preserve">Vytvorenie novej tabuľky admins na riešenie rolí používateľov – keďže väčšina užívateľov bude len klasický zákazník, prišlo nám zbytočné plytvať miestom, a pridávať každému </w:t>
      </w:r>
      <w:r w:rsidR="00AB50D1">
        <w:rPr>
          <w:lang w:val="sk-SK"/>
        </w:rPr>
        <w:t>informáciu o jeho roli. Preto sme vytvorili novú tabuľku admins, kde sú len ID-čka používateľov, ktorý majú admin právomoci.</w:t>
      </w:r>
    </w:p>
    <w:p w14:paraId="6CC1F32E" w14:textId="19E6D79C" w:rsidR="00AB50D1" w:rsidRDefault="005F6F2C" w:rsidP="00C2078C">
      <w:pPr>
        <w:rPr>
          <w:lang w:val="sk-SK"/>
        </w:rPr>
      </w:pPr>
      <w:r>
        <w:rPr>
          <w:lang w:val="sk-SK"/>
        </w:rPr>
        <w:t xml:space="preserve">Žiadny odkaz na obrázky v databáze – nakoľko každý produkt má len jeden obrázok (v 3 rôznych rozlíšeniach), rozhodli sme sa im napevno priradiť </w:t>
      </w:r>
      <w:r w:rsidR="00AB6FCE">
        <w:rPr>
          <w:lang w:val="sk-SK"/>
        </w:rPr>
        <w:t>cestu, pre každé rozlíšenie jednu. Názov obrázku je teda len ID daného produktu, a podľa toho v ktorom priečinku sa nachádza, také má rozlíšenie.</w:t>
      </w:r>
    </w:p>
    <w:p w14:paraId="38A44E59" w14:textId="0614BE0C" w:rsidR="004D38A2" w:rsidRDefault="004D38A2" w:rsidP="00C2078C">
      <w:pPr>
        <w:rPr>
          <w:lang w:val="sk-SK"/>
        </w:rPr>
      </w:pPr>
      <w:r w:rsidRPr="004D38A2">
        <w:rPr>
          <w:highlight w:val="yellow"/>
          <w:lang w:val="sk-SK"/>
        </w:rPr>
        <w:t>TU EŠTE MOŽNO DAČO</w:t>
      </w:r>
    </w:p>
    <w:p w14:paraId="3E483E14" w14:textId="77777777" w:rsidR="00BC0E9A" w:rsidRDefault="00BC0E9A" w:rsidP="00C2078C">
      <w:pPr>
        <w:rPr>
          <w:lang w:val="sk-SK"/>
        </w:rPr>
      </w:pPr>
    </w:p>
    <w:p w14:paraId="15502BF3" w14:textId="4A02C3E2" w:rsidR="00D76FF8" w:rsidRPr="00D76FF8" w:rsidRDefault="00D76FF8" w:rsidP="00BC0E9A">
      <w:pPr>
        <w:pStyle w:val="Nadpis1"/>
        <w:rPr>
          <w:highlight w:val="yellow"/>
          <w:lang w:val="sk-SK"/>
        </w:rPr>
      </w:pPr>
      <w:r w:rsidRPr="00D76FF8">
        <w:rPr>
          <w:highlight w:val="yellow"/>
          <w:lang w:val="sk-SK"/>
        </w:rPr>
        <w:t>PROGRAMOVACIE PROSTREDIE</w:t>
      </w:r>
    </w:p>
    <w:p w14:paraId="0D8C8431" w14:textId="77777777" w:rsidR="00D76FF8" w:rsidRPr="00D76FF8" w:rsidRDefault="00D76FF8" w:rsidP="00D76FF8">
      <w:pPr>
        <w:rPr>
          <w:highlight w:val="yellow"/>
          <w:lang w:val="sk-SK"/>
        </w:rPr>
      </w:pPr>
    </w:p>
    <w:p w14:paraId="0FB1A3E8" w14:textId="1E8EC6C9" w:rsidR="00D76FF8" w:rsidRDefault="00D76FF8" w:rsidP="00D76FF8">
      <w:pPr>
        <w:rPr>
          <w:lang w:val="sk-SK"/>
        </w:rPr>
      </w:pPr>
      <w:r w:rsidRPr="00D76FF8">
        <w:rPr>
          <w:highlight w:val="yellow"/>
          <w:lang w:val="sk-SK"/>
        </w:rPr>
        <w:t>IDK</w:t>
      </w:r>
    </w:p>
    <w:p w14:paraId="1CDF0EC5" w14:textId="77777777" w:rsidR="00D76FF8" w:rsidRDefault="00D76FF8" w:rsidP="00D76FF8">
      <w:pPr>
        <w:rPr>
          <w:lang w:val="sk-SK"/>
        </w:rPr>
      </w:pPr>
    </w:p>
    <w:p w14:paraId="4517C80E" w14:textId="3FB2BE41" w:rsidR="00BC0E9A" w:rsidRDefault="00BC0E9A" w:rsidP="00BC0E9A">
      <w:pPr>
        <w:pStyle w:val="Nadpis1"/>
        <w:rPr>
          <w:lang w:val="sk-SK"/>
        </w:rPr>
      </w:pPr>
      <w:r>
        <w:rPr>
          <w:lang w:val="sk-SK"/>
        </w:rPr>
        <w:t>IMPLEMENTÁCIA PRÍPADOV POUŽITIA</w:t>
      </w:r>
    </w:p>
    <w:p w14:paraId="7DE7B883" w14:textId="77777777" w:rsidR="00350439" w:rsidRDefault="00350439" w:rsidP="00350439">
      <w:pPr>
        <w:rPr>
          <w:lang w:val="sk-SK"/>
        </w:rPr>
      </w:pPr>
    </w:p>
    <w:p w14:paraId="012D0E08" w14:textId="0DFA3EE6" w:rsidR="00191B3E" w:rsidRDefault="005C0DB9" w:rsidP="00350439">
      <w:pPr>
        <w:rPr>
          <w:lang w:val="sk-SK"/>
        </w:rPr>
      </w:pPr>
      <w:r w:rsidRPr="00191B3E">
        <w:rPr>
          <w:highlight w:val="yellow"/>
          <w:lang w:val="sk-SK"/>
        </w:rPr>
        <w:t xml:space="preserve">Zmena množstva pre daný produkt </w:t>
      </w:r>
      <w:r w:rsidR="00284CC8" w:rsidRPr="00191B3E">
        <w:rPr>
          <w:highlight w:val="yellow"/>
          <w:lang w:val="sk-SK"/>
        </w:rPr>
        <w:t>–</w:t>
      </w:r>
      <w:r w:rsidRPr="00191B3E">
        <w:rPr>
          <w:highlight w:val="yellow"/>
          <w:lang w:val="sk-SK"/>
        </w:rPr>
        <w:t xml:space="preserve"> </w:t>
      </w:r>
      <w:r w:rsidR="00284CC8" w:rsidRPr="00191B3E">
        <w:rPr>
          <w:highlight w:val="yellow"/>
          <w:lang w:val="sk-SK"/>
        </w:rPr>
        <w:t xml:space="preserve">nákupný košík je riešený pomocou </w:t>
      </w:r>
      <w:r w:rsidR="00A8781E" w:rsidRPr="00191B3E">
        <w:rPr>
          <w:highlight w:val="yellow"/>
          <w:lang w:val="sk-SK"/>
        </w:rPr>
        <w:t>novej triedy</w:t>
      </w:r>
      <w:r w:rsidR="00CD154D">
        <w:rPr>
          <w:highlight w:val="yellow"/>
          <w:lang w:val="sk-SK"/>
        </w:rPr>
        <w:t xml:space="preserve"> </w:t>
      </w:r>
      <w:r w:rsidR="00CD154D" w:rsidRPr="00CD154D">
        <w:rPr>
          <w:highlight w:val="cyan"/>
          <w:lang w:val="sk-SK"/>
        </w:rPr>
        <w:t>Cart</w:t>
      </w:r>
      <w:r w:rsidR="00A8781E" w:rsidRPr="00191B3E">
        <w:rPr>
          <w:highlight w:val="yellow"/>
          <w:lang w:val="sk-SK"/>
        </w:rPr>
        <w:t xml:space="preserve">, ktorá je uložená v rámci Session. Keď sa stlačí tlačidlo na zmenu množstva (plus alebo mínus), zavolá sa funkcia z tejto </w:t>
      </w:r>
      <w:r w:rsidR="00D76FF8" w:rsidRPr="00191B3E">
        <w:rPr>
          <w:highlight w:val="yellow"/>
          <w:lang w:val="sk-SK"/>
        </w:rPr>
        <w:t>triedy košíka, ktorá zmenu vykoná, a uloží svoj nový obsah do Session.</w:t>
      </w:r>
      <w:r w:rsidR="00CD154D">
        <w:rPr>
          <w:lang w:val="sk-SK"/>
        </w:rPr>
        <w:t xml:space="preserve"> </w:t>
      </w:r>
      <w:r w:rsidR="00CD154D" w:rsidRPr="00CD154D">
        <w:rPr>
          <w:highlight w:val="cyan"/>
          <w:lang w:val="sk-SK"/>
        </w:rPr>
        <w:t>Uložením košíka do session sa zabezpečila prenositeľnosť košíka aj pre neprihláseného používateľa.</w:t>
      </w:r>
    </w:p>
    <w:p w14:paraId="106F4681" w14:textId="45EB9C5F" w:rsidR="00191B3E" w:rsidRDefault="00CD154D" w:rsidP="00350439">
      <w:pPr>
        <w:rPr>
          <w:lang w:val="sk-SK"/>
        </w:rPr>
      </w:pPr>
      <w:r w:rsidRPr="00CD154D">
        <w:rPr>
          <w:highlight w:val="cyan"/>
          <w:lang w:val="sk-SK"/>
        </w:rPr>
        <w:t>Pre p</w:t>
      </w:r>
      <w:r w:rsidR="00DE5634" w:rsidRPr="00CD154D">
        <w:rPr>
          <w:highlight w:val="cyan"/>
          <w:lang w:val="sk-SK"/>
        </w:rPr>
        <w:t>rihl</w:t>
      </w:r>
      <w:r w:rsidRPr="00CD154D">
        <w:rPr>
          <w:highlight w:val="cyan"/>
          <w:lang w:val="sk-SK"/>
        </w:rPr>
        <w:t xml:space="preserve">asovanie a registráciu </w:t>
      </w:r>
      <w:r w:rsidR="00DE5634" w:rsidRPr="00CD154D">
        <w:rPr>
          <w:highlight w:val="cyan"/>
          <w:lang w:val="sk-SK"/>
        </w:rPr>
        <w:t xml:space="preserve">sme </w:t>
      </w:r>
      <w:r w:rsidRPr="00CD154D">
        <w:rPr>
          <w:highlight w:val="cyan"/>
          <w:lang w:val="sk-SK"/>
        </w:rPr>
        <w:t xml:space="preserve">využili </w:t>
      </w:r>
      <w:r w:rsidR="00DE5634" w:rsidRPr="00CD154D">
        <w:rPr>
          <w:highlight w:val="cyan"/>
          <w:lang w:val="sk-SK"/>
        </w:rPr>
        <w:t>riešenie</w:t>
      </w:r>
      <w:r w:rsidR="00DE5634">
        <w:rPr>
          <w:lang w:val="sk-SK"/>
        </w:rPr>
        <w:t>, ktoré už bolo predpripravené v rámci Laravel aplikácie. Len sme si upravili šablónu, ktorú aplikácia používa na vlastnú, a aj modely sme si upravili podľa potreby</w:t>
      </w:r>
      <w:r w:rsidR="00CF1F01" w:rsidRPr="00CF1F01">
        <w:rPr>
          <w:highlight w:val="green"/>
          <w:lang w:val="sk-SK"/>
        </w:rPr>
        <w:t>{upravovali sme modely</w:t>
      </w:r>
      <w:r w:rsidR="00CF1F01">
        <w:rPr>
          <w:highlight w:val="green"/>
          <w:lang w:val="sk-SK"/>
        </w:rPr>
        <w:t xml:space="preserve"> kvôli prihlasovaniu</w:t>
      </w:r>
      <w:r w:rsidR="00CF1F01" w:rsidRPr="00CF1F01">
        <w:rPr>
          <w:highlight w:val="green"/>
          <w:lang w:val="sk-SK"/>
        </w:rPr>
        <w:t>?}</w:t>
      </w:r>
      <w:r w:rsidR="00DE5634">
        <w:rPr>
          <w:lang w:val="sk-SK"/>
        </w:rPr>
        <w:t>.</w:t>
      </w:r>
    </w:p>
    <w:p w14:paraId="505B09F0" w14:textId="17AE97FE" w:rsidR="00DE5634" w:rsidRDefault="007B37A6" w:rsidP="00350439">
      <w:pPr>
        <w:rPr>
          <w:lang w:val="sk-SK"/>
        </w:rPr>
      </w:pPr>
      <w:r>
        <w:rPr>
          <w:lang w:val="sk-SK"/>
        </w:rPr>
        <w:t>Vyhľadávanie sme si implementovali vlastné – vyhľadávacia fráza sa zadá ako parameter,  a následne používame full-text prehľadávanie nad názvom produktu, jeho popisom, a parametrami. Ak sa fráza nachádza v niektorom z nich, produkt</w:t>
      </w:r>
      <w:r w:rsidR="00976AD8">
        <w:rPr>
          <w:lang w:val="sk-SK"/>
        </w:rPr>
        <w:t>y</w:t>
      </w:r>
      <w:r>
        <w:rPr>
          <w:lang w:val="sk-SK"/>
        </w:rPr>
        <w:t xml:space="preserve"> </w:t>
      </w:r>
      <w:r w:rsidR="00976AD8">
        <w:rPr>
          <w:lang w:val="sk-SK"/>
        </w:rPr>
        <w:t>sú</w:t>
      </w:r>
      <w:r>
        <w:rPr>
          <w:lang w:val="sk-SK"/>
        </w:rPr>
        <w:t xml:space="preserve"> vráten</w:t>
      </w:r>
      <w:r w:rsidR="00976AD8">
        <w:rPr>
          <w:lang w:val="sk-SK"/>
        </w:rPr>
        <w:t xml:space="preserve">é </w:t>
      </w:r>
      <w:r>
        <w:rPr>
          <w:lang w:val="sk-SK"/>
        </w:rPr>
        <w:t>ako výsledok.</w:t>
      </w:r>
    </w:p>
    <w:p w14:paraId="38B6745B" w14:textId="4DD907E4" w:rsidR="007B37A6" w:rsidRDefault="00976AD8" w:rsidP="00350439">
      <w:pPr>
        <w:rPr>
          <w:lang w:val="sk-SK"/>
        </w:rPr>
      </w:pPr>
      <w:r w:rsidRPr="00976AD8">
        <w:rPr>
          <w:highlight w:val="yellow"/>
          <w:lang w:val="sk-SK"/>
        </w:rPr>
        <w:t>Stránkovanie sme použili priamo z laravelu už predpripravené, len sme si ho adaptovali.</w:t>
      </w:r>
      <w:r>
        <w:rPr>
          <w:lang w:val="sk-SK"/>
        </w:rPr>
        <w:t xml:space="preserve"> Zoradenie na stránke podľa ceny sme implementovali cez query</w:t>
      </w:r>
      <w:r w:rsidR="004F02B6">
        <w:rPr>
          <w:lang w:val="sk-SK"/>
        </w:rPr>
        <w:t xml:space="preserve"> builder, kde nám vráti priamo zoradené produkty už podľa potreby. </w:t>
      </w:r>
      <w:r w:rsidR="004F02B6" w:rsidRPr="000C2D3C">
        <w:rPr>
          <w:highlight w:val="yellow"/>
          <w:lang w:val="sk-SK"/>
        </w:rPr>
        <w:t xml:space="preserve">Počet produktov na stránku je tiež riešený  laravel </w:t>
      </w:r>
      <w:r w:rsidR="000C2D3C" w:rsidRPr="000C2D3C">
        <w:rPr>
          <w:highlight w:val="yellow"/>
          <w:lang w:val="sk-SK"/>
        </w:rPr>
        <w:t>postupom, len použijeme vlastné hodnoty na presné zadanie.</w:t>
      </w:r>
    </w:p>
    <w:p w14:paraId="07BDAC4C" w14:textId="196F0B75" w:rsidR="000C2D3C" w:rsidRDefault="000C2D3C" w:rsidP="00350439">
      <w:pPr>
        <w:rPr>
          <w:lang w:val="sk-SK"/>
        </w:rPr>
      </w:pPr>
      <w:r>
        <w:rPr>
          <w:lang w:val="sk-SK"/>
        </w:rPr>
        <w:t xml:space="preserve">Filtrovanie sme </w:t>
      </w:r>
      <w:r w:rsidR="007E17CA">
        <w:rPr>
          <w:lang w:val="sk-SK"/>
        </w:rPr>
        <w:t>implementovali procedurálne. To znamená, že máme vlastnú tabuľku pre filtre (kde sú aj príslušné hodnoty každého filtra), a do tejto tabuľky vieme pridávať nové filtre s novými hodnotami, a automaticky sa pridajú aj do prehľadu kategórii.</w:t>
      </w:r>
      <w:r w:rsidR="00343E85">
        <w:rPr>
          <w:lang w:val="sk-SK"/>
        </w:rPr>
        <w:t xml:space="preserve"> Keď si používateľ zvolí príslušné filtre, pošlú sa cez dotazník naspäť na server, kde sa spracujú všetky hodnoty, a uložia sa do Session (aby sa zachovali). </w:t>
      </w:r>
      <w:r w:rsidR="005121B9">
        <w:rPr>
          <w:lang w:val="sk-SK"/>
        </w:rPr>
        <w:t xml:space="preserve">Prehľadávanie prebieha priamo v query builder-i nad </w:t>
      </w:r>
      <w:r w:rsidR="00AB1A8C">
        <w:rPr>
          <w:lang w:val="sk-SK"/>
        </w:rPr>
        <w:t xml:space="preserve">hodnotou </w:t>
      </w:r>
      <w:r w:rsidR="00A35A64" w:rsidRPr="00A35A64">
        <w:rPr>
          <w:highlight w:val="cyan"/>
          <w:lang w:val="sk-SK"/>
        </w:rPr>
        <w:t>info</w:t>
      </w:r>
      <w:r w:rsidR="00AB1A8C">
        <w:rPr>
          <w:lang w:val="sk-SK"/>
        </w:rPr>
        <w:t>_json v každom produkte.</w:t>
      </w:r>
    </w:p>
    <w:p w14:paraId="51D388CE" w14:textId="6666C52D" w:rsidR="00AB1A8C" w:rsidRPr="007532B1" w:rsidRDefault="00AB1A8C" w:rsidP="00350439">
      <w:pPr>
        <w:rPr>
          <w:lang w:val="sk-SK"/>
        </w:rPr>
      </w:pPr>
      <w:r>
        <w:rPr>
          <w:lang w:val="sk-SK"/>
        </w:rPr>
        <w:t xml:space="preserve">V tomto smere by bolo možné našu aplikáciu ešte zlepšiť tak, že </w:t>
      </w:r>
      <w:r w:rsidR="00C3581F">
        <w:rPr>
          <w:lang w:val="sk-SK"/>
        </w:rPr>
        <w:t xml:space="preserve">by sa zobrazili iba filtre, ktoré sú vhodné pre dané produkty (ak si zvolíme brzdovú kvapalinu, tak nebude ponúkať filter nad materiálmi ako sú </w:t>
      </w:r>
      <w:r w:rsidR="007532B1">
        <w:rPr>
          <w:lang w:val="sk-SK"/>
        </w:rPr>
        <w:t xml:space="preserve">hliník alebo </w:t>
      </w:r>
      <w:r w:rsidR="007532B1">
        <w:t>me</w:t>
      </w:r>
      <w:r w:rsidR="007532B1">
        <w:rPr>
          <w:lang w:val="sk-SK"/>
        </w:rPr>
        <w:t>ď).</w:t>
      </w:r>
    </w:p>
    <w:sectPr w:rsidR="00AB1A8C" w:rsidRPr="007532B1" w:rsidSect="009A0BB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1FF8" w14:textId="77777777" w:rsidR="006D5AF7" w:rsidRDefault="006D5AF7" w:rsidP="00753E13">
      <w:pPr>
        <w:spacing w:after="0" w:line="240" w:lineRule="auto"/>
      </w:pPr>
      <w:r>
        <w:separator/>
      </w:r>
    </w:p>
  </w:endnote>
  <w:endnote w:type="continuationSeparator" w:id="0">
    <w:p w14:paraId="37E7B651" w14:textId="77777777" w:rsidR="006D5AF7" w:rsidRDefault="006D5AF7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CB69" w14:textId="77777777" w:rsidR="006D5AF7" w:rsidRDefault="006D5AF7" w:rsidP="00753E13">
      <w:pPr>
        <w:spacing w:after="0" w:line="240" w:lineRule="auto"/>
      </w:pPr>
      <w:r>
        <w:separator/>
      </w:r>
    </w:p>
  </w:footnote>
  <w:footnote w:type="continuationSeparator" w:id="0">
    <w:p w14:paraId="53096F26" w14:textId="77777777" w:rsidR="006D5AF7" w:rsidRDefault="006D5AF7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416BD8" w14:textId="77777777" w:rsidR="005946C9" w:rsidRDefault="005946C9">
        <w:pPr>
          <w:pStyle w:val="Hlavi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D32C24" w14:textId="77777777" w:rsidR="005946C9" w:rsidRDefault="005946C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A60" w14:textId="77777777" w:rsidR="00753E13" w:rsidRDefault="00753E13" w:rsidP="00045390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5F78"/>
    <w:multiLevelType w:val="hybridMultilevel"/>
    <w:tmpl w:val="A75609FC"/>
    <w:lvl w:ilvl="0" w:tplc="FEB2A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3F"/>
    <w:rsid w:val="000140E6"/>
    <w:rsid w:val="000219F5"/>
    <w:rsid w:val="00045390"/>
    <w:rsid w:val="00084746"/>
    <w:rsid w:val="000C2D3C"/>
    <w:rsid w:val="00154BE2"/>
    <w:rsid w:val="00155D13"/>
    <w:rsid w:val="00191B3E"/>
    <w:rsid w:val="001C7E1C"/>
    <w:rsid w:val="00257800"/>
    <w:rsid w:val="0027111D"/>
    <w:rsid w:val="002763BC"/>
    <w:rsid w:val="00284CC8"/>
    <w:rsid w:val="00291BBD"/>
    <w:rsid w:val="002A34D2"/>
    <w:rsid w:val="002A69A8"/>
    <w:rsid w:val="00313C45"/>
    <w:rsid w:val="003335C7"/>
    <w:rsid w:val="00343E85"/>
    <w:rsid w:val="00350439"/>
    <w:rsid w:val="003C0BBF"/>
    <w:rsid w:val="003C58E4"/>
    <w:rsid w:val="003D5D90"/>
    <w:rsid w:val="003E4AAC"/>
    <w:rsid w:val="003E538E"/>
    <w:rsid w:val="0040533B"/>
    <w:rsid w:val="00411801"/>
    <w:rsid w:val="00491E11"/>
    <w:rsid w:val="004B5537"/>
    <w:rsid w:val="004C4E6D"/>
    <w:rsid w:val="004D38A2"/>
    <w:rsid w:val="004F02B6"/>
    <w:rsid w:val="005121B9"/>
    <w:rsid w:val="00514520"/>
    <w:rsid w:val="005946C9"/>
    <w:rsid w:val="005A4678"/>
    <w:rsid w:val="005B1B69"/>
    <w:rsid w:val="005C0DB9"/>
    <w:rsid w:val="005C5BA1"/>
    <w:rsid w:val="005E7972"/>
    <w:rsid w:val="005F6F2C"/>
    <w:rsid w:val="0064718C"/>
    <w:rsid w:val="00677077"/>
    <w:rsid w:val="006D37D2"/>
    <w:rsid w:val="006D5AF7"/>
    <w:rsid w:val="006F61B8"/>
    <w:rsid w:val="00730A20"/>
    <w:rsid w:val="00732AC4"/>
    <w:rsid w:val="007532B1"/>
    <w:rsid w:val="00753E13"/>
    <w:rsid w:val="007A4568"/>
    <w:rsid w:val="007B37A6"/>
    <w:rsid w:val="007E17CA"/>
    <w:rsid w:val="007E500C"/>
    <w:rsid w:val="00801878"/>
    <w:rsid w:val="0080703D"/>
    <w:rsid w:val="008174AC"/>
    <w:rsid w:val="00882AF2"/>
    <w:rsid w:val="008E3A16"/>
    <w:rsid w:val="00976520"/>
    <w:rsid w:val="00976AD8"/>
    <w:rsid w:val="0099688D"/>
    <w:rsid w:val="009A0BB5"/>
    <w:rsid w:val="009E67FE"/>
    <w:rsid w:val="00A35A64"/>
    <w:rsid w:val="00A46B3F"/>
    <w:rsid w:val="00A619C8"/>
    <w:rsid w:val="00A8781E"/>
    <w:rsid w:val="00AB1A8C"/>
    <w:rsid w:val="00AB50D1"/>
    <w:rsid w:val="00AB6FCE"/>
    <w:rsid w:val="00B04BB0"/>
    <w:rsid w:val="00B3055B"/>
    <w:rsid w:val="00BB14E2"/>
    <w:rsid w:val="00BC0E9A"/>
    <w:rsid w:val="00BE1DC2"/>
    <w:rsid w:val="00C06B87"/>
    <w:rsid w:val="00C2078C"/>
    <w:rsid w:val="00C33EBC"/>
    <w:rsid w:val="00C3581F"/>
    <w:rsid w:val="00C630AF"/>
    <w:rsid w:val="00C645B8"/>
    <w:rsid w:val="00CD154D"/>
    <w:rsid w:val="00CF1F01"/>
    <w:rsid w:val="00D15513"/>
    <w:rsid w:val="00D1760C"/>
    <w:rsid w:val="00D254A2"/>
    <w:rsid w:val="00D50282"/>
    <w:rsid w:val="00D72191"/>
    <w:rsid w:val="00D76FF8"/>
    <w:rsid w:val="00DE5634"/>
    <w:rsid w:val="00E00C0A"/>
    <w:rsid w:val="00E43EFE"/>
    <w:rsid w:val="00E81F3F"/>
    <w:rsid w:val="00E91295"/>
    <w:rsid w:val="00EB5235"/>
    <w:rsid w:val="00F56763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B691"/>
  <w15:chartTrackingRefBased/>
  <w15:docId w15:val="{CE8C0552-7839-4E29-A9C5-63352164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5513"/>
    <w:pPr>
      <w:jc w:val="both"/>
    </w:pPr>
    <w:rPr>
      <w:sz w:val="24"/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itles">
    <w:name w:val="Titles"/>
    <w:basedOn w:val="Normlny"/>
    <w:next w:val="Nadpis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Predvolenpsmoodseku"/>
    <w:link w:val="Titles"/>
    <w:rsid w:val="00BE1DC2"/>
    <w:rPr>
      <w:b/>
      <w:sz w:val="36"/>
    </w:rPr>
  </w:style>
  <w:style w:type="character" w:customStyle="1" w:styleId="Nadpis1Char">
    <w:name w:val="Nadpis 1 Char"/>
    <w:basedOn w:val="Predvolenpsmoodseku"/>
    <w:link w:val="Nadpis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Hlavikaobsahu">
    <w:name w:val="TOC Heading"/>
    <w:basedOn w:val="Nadpis1"/>
    <w:next w:val="Normlny"/>
    <w:uiPriority w:val="39"/>
    <w:unhideWhenUsed/>
    <w:rsid w:val="00F56763"/>
    <w:pPr>
      <w:outlineLvl w:val="9"/>
    </w:p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lavika">
    <w:name w:val="header"/>
    <w:basedOn w:val="Normlny"/>
    <w:link w:val="Hlavik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lavikaChar">
    <w:name w:val="Hlavička Char"/>
    <w:basedOn w:val="Predvolenpsmoodseku"/>
    <w:link w:val="Hlavika"/>
    <w:uiPriority w:val="99"/>
    <w:rsid w:val="00753E13"/>
  </w:style>
  <w:style w:type="paragraph" w:styleId="Pta">
    <w:name w:val="footer"/>
    <w:basedOn w:val="Normlny"/>
    <w:link w:val="Pta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53E13"/>
  </w:style>
  <w:style w:type="character" w:customStyle="1" w:styleId="Nadpis3Char">
    <w:name w:val="Nadpis 3 Char"/>
    <w:basedOn w:val="Predvolenpsmoodseku"/>
    <w:link w:val="Nadpis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Nadpis2Char">
    <w:name w:val="Nadpis 2 Char"/>
    <w:basedOn w:val="Predvolenpsmoodseku"/>
    <w:link w:val="Nadpis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textovprepojenie">
    <w:name w:val="Hyperlink"/>
    <w:basedOn w:val="Predvolenpsmoodseku"/>
    <w:uiPriority w:val="99"/>
    <w:unhideWhenUsed/>
    <w:rsid w:val="00D72191"/>
    <w:rPr>
      <w:color w:val="0563C1" w:themeColor="hyperlink"/>
      <w:u w:val="single"/>
    </w:rPr>
  </w:style>
  <w:style w:type="paragraph" w:styleId="Bibliografia">
    <w:name w:val="Bibliography"/>
    <w:basedOn w:val="Normlny"/>
    <w:next w:val="Normlny"/>
    <w:uiPriority w:val="37"/>
    <w:unhideWhenUsed/>
    <w:rsid w:val="00084746"/>
  </w:style>
  <w:style w:type="paragraph" w:styleId="Odsekzoznamu">
    <w:name w:val="List Paragraph"/>
    <w:basedOn w:val="Normlny"/>
    <w:uiPriority w:val="34"/>
    <w:rsid w:val="00084746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151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Matúš Baran</cp:lastModifiedBy>
  <cp:revision>46</cp:revision>
  <dcterms:created xsi:type="dcterms:W3CDTF">2021-12-03T19:06:00Z</dcterms:created>
  <dcterms:modified xsi:type="dcterms:W3CDTF">2021-12-04T09:00:00Z</dcterms:modified>
</cp:coreProperties>
</file>